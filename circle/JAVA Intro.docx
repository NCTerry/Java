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6A3FF" w14:textId="77777777" w:rsidR="0036053A" w:rsidRDefault="0015206B">
      <w:pPr>
        <w:pStyle w:val="Heading1"/>
      </w:pPr>
      <w:r>
        <w:t>JAVA Intro</w:t>
      </w:r>
    </w:p>
    <w:p w14:paraId="5A5E27DB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Terminal:</w:t>
      </w:r>
    </w:p>
    <w:p w14:paraId="692BDB91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NCT:~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Tracksta6$ java -version</w:t>
      </w:r>
    </w:p>
    <w:p w14:paraId="52932FCD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version "1.8.0_111"</w:t>
      </w:r>
    </w:p>
    <w:p w14:paraId="739DBB6A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Java(TM) SE Runtime Environment (build 1.8.0_111-b14)</w:t>
      </w:r>
    </w:p>
    <w:p w14:paraId="052BB996" w14:textId="77777777" w:rsidR="0036053A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Java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(TM) 64-Bit Server VM (build 25.111-b14, mixed mode)</w:t>
      </w:r>
    </w:p>
    <w:p w14:paraId="797B6E81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Menlo" w:hAnsi="Menlo" w:cs="Menlo"/>
          <w:color w:val="000000"/>
          <w:sz w:val="22"/>
          <w:szCs w:val="22"/>
        </w:rPr>
      </w:pPr>
    </w:p>
    <w:p w14:paraId="0F4B41DA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552A0CC1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Downloaded NetBeans IDE 8.2</w:t>
      </w:r>
    </w:p>
    <w:p w14:paraId="493829AB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0AA371FF" w14:textId="77777777" w:rsidR="0015206B" w:rsidRDefault="0015206B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3B58F431" w14:textId="77777777" w:rsidR="009E3183" w:rsidRDefault="009E3183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Netbeans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 We will show how to start a project by just creating a class. This is not actually creating an application. </w:t>
      </w:r>
    </w:p>
    <w:p w14:paraId="5E9CCA40" w14:textId="77777777" w:rsidR="009E3183" w:rsidRDefault="009E3183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4007D9E8" w14:textId="77777777" w:rsidR="009E3183" w:rsidRDefault="009E3183" w:rsidP="00152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083F7F43" w14:textId="77777777" w:rsidR="0015206B" w:rsidRDefault="0015206B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left, middle folder, gold-folder with a +: New Project</w:t>
      </w:r>
    </w:p>
    <w:p w14:paraId="0701E8FD" w14:textId="77777777" w:rsidR="0015206B" w:rsidRDefault="0015206B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Categories: </w:t>
      </w:r>
      <w:r>
        <w:rPr>
          <w:rFonts w:ascii="Menlo" w:hAnsi="Menlo" w:cs="Menlo"/>
          <w:color w:val="000000"/>
          <w:sz w:val="22"/>
          <w:szCs w:val="22"/>
        </w:rPr>
        <w:tab/>
        <w:t>Select ‘Java’</w:t>
      </w:r>
    </w:p>
    <w:p w14:paraId="6F53D580" w14:textId="77777777" w:rsidR="0015206B" w:rsidRDefault="0015206B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Projects: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Select ‘Java Class Library’</w:t>
      </w:r>
    </w:p>
    <w:p w14:paraId="7E32740D" w14:textId="77777777" w:rsidR="0015206B" w:rsidRDefault="0015206B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Name your project: </w:t>
      </w:r>
      <w:r w:rsidR="0004161A">
        <w:rPr>
          <w:rFonts w:ascii="Menlo" w:hAnsi="Menlo" w:cs="Menlo"/>
          <w:color w:val="000000"/>
          <w:sz w:val="22"/>
          <w:szCs w:val="22"/>
        </w:rPr>
        <w:t xml:space="preserve">circle  </w:t>
      </w:r>
      <w:proofErr w:type="gramStart"/>
      <w:r w:rsidR="0004161A"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 w:rsidR="0004161A">
        <w:rPr>
          <w:rFonts w:ascii="Menlo" w:hAnsi="Menlo" w:cs="Menlo"/>
          <w:color w:val="000000"/>
          <w:sz w:val="22"/>
          <w:szCs w:val="22"/>
        </w:rPr>
        <w:t>lowercase)</w:t>
      </w:r>
    </w:p>
    <w:p w14:paraId="709B0DEE" w14:textId="77777777" w:rsidR="0015206B" w:rsidRDefault="0015206B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it is auto-stored in:</w:t>
      </w:r>
    </w:p>
    <w:p w14:paraId="0772635E" w14:textId="77777777" w:rsidR="0015206B" w:rsidRDefault="0015206B" w:rsidP="0015206B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Project Name: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04161A">
        <w:rPr>
          <w:rFonts w:ascii="Menlo" w:hAnsi="Menlo" w:cs="Menlo"/>
          <w:color w:val="000000"/>
          <w:sz w:val="22"/>
          <w:szCs w:val="22"/>
        </w:rPr>
        <w:t>circle</w:t>
      </w:r>
    </w:p>
    <w:p w14:paraId="4A5AC306" w14:textId="77777777" w:rsidR="0015206B" w:rsidRDefault="0015206B" w:rsidP="0015206B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 Location: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15206B">
        <w:rPr>
          <w:rFonts w:ascii="Menlo" w:hAnsi="Menlo" w:cs="Menlo"/>
          <w:color w:val="000000"/>
          <w:sz w:val="22"/>
          <w:szCs w:val="22"/>
        </w:rPr>
        <w:t>/Users/Tracksta6/</w:t>
      </w:r>
      <w:proofErr w:type="spellStart"/>
      <w:r w:rsidRPr="0015206B">
        <w:rPr>
          <w:rFonts w:ascii="Menlo" w:hAnsi="Menlo" w:cs="Menlo"/>
          <w:color w:val="000000"/>
          <w:sz w:val="22"/>
          <w:szCs w:val="22"/>
        </w:rPr>
        <w:t>NetBeansProjects</w:t>
      </w:r>
      <w:proofErr w:type="spellEnd"/>
    </w:p>
    <w:p w14:paraId="16F887A9" w14:textId="77777777" w:rsidR="0015206B" w:rsidRDefault="0015206B" w:rsidP="0015206B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Project Folder: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15206B">
        <w:rPr>
          <w:rFonts w:ascii="Menlo" w:hAnsi="Menlo" w:cs="Menlo"/>
          <w:color w:val="000000"/>
          <w:sz w:val="22"/>
          <w:szCs w:val="22"/>
        </w:rPr>
        <w:t>/Users/Tracksta6/</w:t>
      </w:r>
      <w:proofErr w:type="spellStart"/>
      <w:r w:rsidRPr="0015206B">
        <w:rPr>
          <w:rFonts w:ascii="Menlo" w:hAnsi="Menlo" w:cs="Menlo"/>
          <w:color w:val="000000"/>
          <w:sz w:val="22"/>
          <w:szCs w:val="22"/>
        </w:rPr>
        <w:t>NetBeansProjects</w:t>
      </w:r>
      <w:proofErr w:type="spellEnd"/>
      <w:r w:rsidRPr="0015206B">
        <w:rPr>
          <w:rFonts w:ascii="Menlo" w:hAnsi="Menlo" w:cs="Menlo"/>
          <w:color w:val="000000"/>
          <w:sz w:val="22"/>
          <w:szCs w:val="22"/>
        </w:rPr>
        <w:t>/</w:t>
      </w:r>
      <w:r w:rsidR="0004161A" w:rsidRPr="0004161A">
        <w:rPr>
          <w:rFonts w:ascii="Menlo" w:hAnsi="Menlo" w:cs="Menlo"/>
          <w:color w:val="000000"/>
          <w:sz w:val="22"/>
          <w:szCs w:val="22"/>
        </w:rPr>
        <w:t xml:space="preserve"> </w:t>
      </w:r>
      <w:r w:rsidR="0004161A">
        <w:rPr>
          <w:rFonts w:ascii="Menlo" w:hAnsi="Menlo" w:cs="Menlo"/>
          <w:color w:val="000000"/>
          <w:sz w:val="22"/>
          <w:szCs w:val="22"/>
        </w:rPr>
        <w:t>circle</w:t>
      </w:r>
    </w:p>
    <w:p w14:paraId="57792700" w14:textId="77777777" w:rsidR="0015206B" w:rsidRDefault="0015206B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Click Finish</w:t>
      </w:r>
    </w:p>
    <w:p w14:paraId="5DDA0536" w14:textId="77777777" w:rsidR="00F223EE" w:rsidRDefault="00F223EE" w:rsidP="001520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left menu:</w:t>
      </w:r>
    </w:p>
    <w:p w14:paraId="1006DD22" w14:textId="77777777" w:rsidR="00F223EE" w:rsidRDefault="00F223EE" w:rsidP="00F223EE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 arrow Source Packages</w:t>
      </w:r>
    </w:p>
    <w:p w14:paraId="725E2622" w14:textId="77777777" w:rsidR="00F223EE" w:rsidRDefault="00F223EE" w:rsidP="00F223EE">
      <w:pPr>
        <w:pStyle w:val="ListParagraph"/>
        <w:widowControl w:val="0"/>
        <w:numPr>
          <w:ilvl w:val="2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Right Click &lt;default packages&gt;</w:t>
      </w:r>
    </w:p>
    <w:p w14:paraId="20E9DCD1" w14:textId="77777777" w:rsidR="00F223EE" w:rsidRDefault="00F223EE" w:rsidP="00F223EE">
      <w:pPr>
        <w:pStyle w:val="ListParagraph"/>
        <w:widowControl w:val="0"/>
        <w:numPr>
          <w:ilvl w:val="3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New</w:t>
      </w:r>
    </w:p>
    <w:p w14:paraId="46C8F825" w14:textId="77777777" w:rsidR="00F223EE" w:rsidRDefault="00F223EE" w:rsidP="00F223EE">
      <w:pPr>
        <w:pStyle w:val="ListParagraph"/>
        <w:widowControl w:val="0"/>
        <w:numPr>
          <w:ilvl w:val="4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Java Class Wizard</w:t>
      </w:r>
    </w:p>
    <w:p w14:paraId="26E48274" w14:textId="77777777" w:rsidR="00F223EE" w:rsidRDefault="0004161A" w:rsidP="00F22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  <w:lang w:eastAsia="en-US"/>
        </w:rPr>
        <w:drawing>
          <wp:inline distT="0" distB="0" distL="0" distR="0" wp14:anchorId="50DE9AC5" wp14:editId="06E46ABC">
            <wp:extent cx="5309235" cy="2497307"/>
            <wp:effectExtent l="0" t="0" r="0" b="0"/>
            <wp:docPr id="7" name="Picture 7" descr="/Users/Tracksta6/Desktop/Screen Shot 2017-06-04 at 6.0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racksta6/Desktop/Screen Shot 2017-06-04 at 6.00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99" cy="250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5BE8" w14:textId="77777777" w:rsidR="00F223EE" w:rsidRPr="00F223EE" w:rsidRDefault="00F223EE" w:rsidP="00F22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296B9CDD" w14:textId="77777777" w:rsidR="00F223EE" w:rsidRDefault="00F223EE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it will take us to the Java Class window. </w:t>
      </w:r>
    </w:p>
    <w:p w14:paraId="206D8C00" w14:textId="77777777" w:rsidR="00F223EE" w:rsidRDefault="00F223EE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First, name the Class Name the same as the project name. This isn’t a rule, but it is the process that the instructor is giving. </w:t>
      </w:r>
    </w:p>
    <w:p w14:paraId="25A09AF1" w14:textId="77777777" w:rsidR="00F223EE" w:rsidRPr="00F223EE" w:rsidRDefault="00F223EE" w:rsidP="00F22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  <w:lang w:eastAsia="en-US"/>
        </w:rPr>
        <w:lastRenderedPageBreak/>
        <w:drawing>
          <wp:inline distT="0" distB="0" distL="0" distR="0" wp14:anchorId="03DF68BF" wp14:editId="2CC20E93">
            <wp:extent cx="4961467" cy="1488440"/>
            <wp:effectExtent l="0" t="0" r="0" b="10160"/>
            <wp:docPr id="3" name="Picture 3" descr="/Users/Tracksta6/Desktop/Screen Shot 2017-06-04 at 5.2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acksta6/Desktop/Screen Shot 2017-06-04 at 5.28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94" cy="14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3E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D64D935" w14:textId="77777777" w:rsidR="00F223EE" w:rsidRDefault="00F223EE" w:rsidP="00F223E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0ED8EEF" w14:textId="77777777" w:rsidR="00F223EE" w:rsidRDefault="00F223EE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Change that class name and leave everything else as default. </w:t>
      </w:r>
    </w:p>
    <w:p w14:paraId="74914801" w14:textId="77777777" w:rsidR="0004161A" w:rsidRDefault="0004161A" w:rsidP="0004161A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 we changed the Class name to just “Circle”</w:t>
      </w:r>
    </w:p>
    <w:p w14:paraId="04843EC2" w14:textId="77777777" w:rsidR="0004161A" w:rsidRDefault="0004161A" w:rsidP="0004161A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the next 2 screenshots that shows the original name before we simplified the project to “circle” and class to “Circle”</w:t>
      </w:r>
    </w:p>
    <w:p w14:paraId="60685DA2" w14:textId="77777777" w:rsidR="0004161A" w:rsidRPr="0004161A" w:rsidRDefault="0004161A" w:rsidP="0004161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Menlo" w:hAnsi="Menlo" w:cs="Menlo"/>
          <w:color w:val="000000"/>
          <w:sz w:val="22"/>
          <w:szCs w:val="22"/>
        </w:rPr>
      </w:pPr>
    </w:p>
    <w:p w14:paraId="1EDD02CB" w14:textId="77777777" w:rsidR="00F223EE" w:rsidRDefault="00F223EE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That w</w:t>
      </w:r>
      <w:r w:rsidR="009D29F2">
        <w:rPr>
          <w:rFonts w:ascii="Menlo" w:hAnsi="Menlo" w:cs="Menlo"/>
          <w:color w:val="000000"/>
          <w:sz w:val="22"/>
          <w:szCs w:val="22"/>
        </w:rPr>
        <w:t xml:space="preserve">ill then take us to the editor, which has the opener for a class and the inherent starter comments. </w:t>
      </w:r>
    </w:p>
    <w:p w14:paraId="1FC0F1A7" w14:textId="77777777" w:rsidR="009D29F2" w:rsidRPr="009D29F2" w:rsidRDefault="009D29F2" w:rsidP="009D29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4842E4C7" wp14:editId="494F757E">
            <wp:extent cx="5652135" cy="2020115"/>
            <wp:effectExtent l="0" t="0" r="12065" b="12065"/>
            <wp:docPr id="4" name="Picture 4" descr="/Users/Tracksta6/Desktop/Screen Shot 2017-06-04 at 5.3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racksta6/Desktop/Screen Shot 2017-06-04 at 5.32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46" cy="20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4738" w14:textId="77777777" w:rsidR="00F223EE" w:rsidRDefault="009D29F2" w:rsidP="009D29F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0D007FC" w14:textId="77777777" w:rsidR="009D29F2" w:rsidRDefault="009D29F2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we have to make the main application. </w:t>
      </w:r>
    </w:p>
    <w:p w14:paraId="07CF23D2" w14:textId="77777777" w:rsidR="009D29F2" w:rsidRDefault="009D29F2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go back to the &lt;default package&gt; folder: right click: New: Java Class Wizard: Name the Class Name: Main: Finish.</w:t>
      </w:r>
    </w:p>
    <w:p w14:paraId="309DD787" w14:textId="77777777" w:rsidR="009D29F2" w:rsidRDefault="009D29F2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the top left menu, under the &lt;default package&gt; selection, we now have 2 classes:</w:t>
      </w:r>
    </w:p>
    <w:p w14:paraId="32621E46" w14:textId="77777777" w:rsidR="009D29F2" w:rsidRPr="009D29F2" w:rsidRDefault="009D29F2" w:rsidP="009D29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  <w:lang w:eastAsia="en-US"/>
        </w:rPr>
        <w:drawing>
          <wp:inline distT="0" distB="0" distL="0" distR="0" wp14:anchorId="3E3808AA" wp14:editId="06B12F9D">
            <wp:extent cx="5537835" cy="2327942"/>
            <wp:effectExtent l="0" t="0" r="0" b="8890"/>
            <wp:docPr id="5" name="Picture 5" descr="/Users/Tracksta6/Desktop/Screen Shot 2017-06-04 at 5.3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acksta6/Desktop/Screen Shot 2017-06-04 at 5.37.4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72" cy="23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4129" w14:textId="77777777" w:rsidR="009D29F2" w:rsidRDefault="009D29F2" w:rsidP="009D29F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B40CB03" w14:textId="77777777" w:rsidR="009D29F2" w:rsidRDefault="009D29F2" w:rsidP="00F223E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the Main Class type:</w:t>
      </w:r>
    </w:p>
    <w:p w14:paraId="0FB91B84" w14:textId="77777777" w:rsidR="009D29F2" w:rsidRDefault="009D29F2" w:rsidP="009D29F2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psvm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tab: to get this:</w:t>
      </w:r>
    </w:p>
    <w:p w14:paraId="4B61603C" w14:textId="77777777" w:rsidR="009D29F2" w:rsidRPr="009D29F2" w:rsidRDefault="009D29F2" w:rsidP="009D29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  <w:lang w:eastAsia="en-US"/>
        </w:rPr>
        <w:lastRenderedPageBreak/>
        <w:drawing>
          <wp:inline distT="0" distB="0" distL="0" distR="0" wp14:anchorId="567C42F2" wp14:editId="78211E7E">
            <wp:extent cx="5092065" cy="792099"/>
            <wp:effectExtent l="0" t="0" r="0" b="0"/>
            <wp:docPr id="6" name="Picture 6" descr="/Users/Tracksta6/Desktop/Screen Shot 2017-06-04 at 5.41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racksta6/Desktop/Screen Shot 2017-06-04 at 5.41.3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3" cy="80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A9FF" w14:textId="77777777" w:rsidR="009D29F2" w:rsidRDefault="009D29F2" w:rsidP="009D29F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Menlo" w:hAnsi="Menlo" w:cs="Menlo"/>
          <w:color w:val="000000"/>
          <w:sz w:val="22"/>
          <w:szCs w:val="22"/>
        </w:rPr>
      </w:pPr>
    </w:p>
    <w:p w14:paraId="6147916C" w14:textId="77777777" w:rsidR="009D29F2" w:rsidRDefault="0079407B" w:rsidP="009D29F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allows us to run the application here in main. </w:t>
      </w:r>
    </w:p>
    <w:p w14:paraId="11A2CAC2" w14:textId="77777777" w:rsidR="0079407B" w:rsidRDefault="0079407B" w:rsidP="009D29F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a new circle entity using this class. </w:t>
      </w:r>
    </w:p>
    <w:p w14:paraId="2D4924E2" w14:textId="77777777" w:rsidR="00C33689" w:rsidRDefault="00C33689" w:rsidP="009D29F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 out that circle + a statement.</w:t>
      </w:r>
    </w:p>
    <w:p w14:paraId="6A18B29D" w14:textId="77777777" w:rsidR="0079407B" w:rsidRDefault="0079407B" w:rsidP="0079407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06788">
        <w:rPr>
          <w:rFonts w:ascii="Menlo" w:hAnsi="Menlo" w:cs="Menlo"/>
          <w:noProof/>
          <w:color w:val="000000"/>
          <w:sz w:val="22"/>
          <w:szCs w:val="22"/>
          <w:lang w:eastAsia="en-US"/>
        </w:rPr>
        <w:drawing>
          <wp:inline distT="0" distB="0" distL="0" distR="0" wp14:anchorId="299BCD26" wp14:editId="5919EA91">
            <wp:extent cx="5563235" cy="2736753"/>
            <wp:effectExtent l="0" t="0" r="0" b="6985"/>
            <wp:docPr id="8" name="Picture 8" descr="/Users/Tracksta6/Desktop/Screen Shot 2017-06-04 at 6.2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racksta6/Desktop/Screen Shot 2017-06-04 at 6.22.3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25" cy="27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19EF" w14:textId="77777777" w:rsidR="0079407B" w:rsidRDefault="0079407B" w:rsidP="0079407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B4CB0E" w14:textId="77777777" w:rsidR="0079407B" w:rsidRPr="00F223EE" w:rsidRDefault="00206788" w:rsidP="009D29F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Note, Java only seems to accept double-quotes.</w:t>
      </w:r>
    </w:p>
    <w:sectPr w:rsidR="0079407B" w:rsidRPr="00F223EE" w:rsidSect="0015206B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3B843" w14:textId="77777777" w:rsidR="00F97642" w:rsidRDefault="00F97642">
      <w:r>
        <w:separator/>
      </w:r>
    </w:p>
    <w:p w14:paraId="5B00CCF6" w14:textId="77777777" w:rsidR="00F97642" w:rsidRDefault="00F97642"/>
  </w:endnote>
  <w:endnote w:type="continuationSeparator" w:id="0">
    <w:p w14:paraId="1E44EA80" w14:textId="77777777" w:rsidR="00F97642" w:rsidRDefault="00F97642">
      <w:r>
        <w:continuationSeparator/>
      </w:r>
    </w:p>
    <w:p w14:paraId="54E505EB" w14:textId="77777777" w:rsidR="00F97642" w:rsidRDefault="00F97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E5245" w14:textId="77777777" w:rsidR="0036053A" w:rsidRDefault="00F976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1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56ADA" w14:textId="77777777" w:rsidR="00F97642" w:rsidRDefault="00F97642">
      <w:r>
        <w:separator/>
      </w:r>
    </w:p>
    <w:p w14:paraId="2550EA44" w14:textId="77777777" w:rsidR="00F97642" w:rsidRDefault="00F97642"/>
  </w:footnote>
  <w:footnote w:type="continuationSeparator" w:id="0">
    <w:p w14:paraId="77BCE1EC" w14:textId="77777777" w:rsidR="00F97642" w:rsidRDefault="00F97642">
      <w:r>
        <w:continuationSeparator/>
      </w:r>
    </w:p>
    <w:p w14:paraId="243418EA" w14:textId="77777777" w:rsidR="00F97642" w:rsidRDefault="00F9764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13216"/>
    <w:multiLevelType w:val="hybridMultilevel"/>
    <w:tmpl w:val="8CAA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92C53"/>
    <w:multiLevelType w:val="hybridMultilevel"/>
    <w:tmpl w:val="6CDA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6B"/>
    <w:rsid w:val="0004161A"/>
    <w:rsid w:val="0015206B"/>
    <w:rsid w:val="00206788"/>
    <w:rsid w:val="0036053A"/>
    <w:rsid w:val="0079407B"/>
    <w:rsid w:val="009D29F2"/>
    <w:rsid w:val="009E3183"/>
    <w:rsid w:val="00C33689"/>
    <w:rsid w:val="00F223EE"/>
    <w:rsid w:val="00F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DB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racksta6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FA"/>
    <w:rsid w:val="0020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F33B49A7F44FABAC5FD778A2819B">
    <w:name w:val="FF19F33B49A7F44FABAC5FD778A2819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86A459BDB3D3046B50343C521086839">
    <w:name w:val="A86A459BDB3D3046B50343C521086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52</TotalTime>
  <Pages>3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2017-06-04T23:02:00Z</dcterms:created>
  <dcterms:modified xsi:type="dcterms:W3CDTF">2017-06-05T20:34:00Z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