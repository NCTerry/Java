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B30FB" w14:textId="77777777" w:rsidR="00AF155E" w:rsidRDefault="00AF155E" w:rsidP="00AF155E">
      <w:pPr>
        <w:pStyle w:val="Heading1"/>
      </w:pPr>
      <w:r>
        <w:t>GUI Netbeans Java</w:t>
      </w:r>
    </w:p>
    <w:p w14:paraId="1D32E4DA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>We are creating a simple Java GUI named:</w:t>
      </w:r>
    </w:p>
    <w:p w14:paraId="4482469A" w14:textId="77777777" w:rsidR="00AF155E" w:rsidRDefault="00AF155E" w:rsidP="00AF155E">
      <w:pPr>
        <w:pStyle w:val="ListParagraph"/>
        <w:numPr>
          <w:ilvl w:val="1"/>
          <w:numId w:val="6"/>
        </w:numPr>
      </w:pPr>
      <w:r>
        <w:t>SimpleCalculator</w:t>
      </w:r>
    </w:p>
    <w:p w14:paraId="67E00563" w14:textId="6B7B1D48" w:rsidR="00DF675A" w:rsidRDefault="00DF675A" w:rsidP="00DF675A">
      <w:pPr>
        <w:pStyle w:val="ListParagraph"/>
        <w:numPr>
          <w:ilvl w:val="0"/>
          <w:numId w:val="6"/>
        </w:numPr>
      </w:pPr>
      <w:r>
        <w:t>This will just use the GUI to take in 2 numbers then:</w:t>
      </w:r>
    </w:p>
    <w:p w14:paraId="3A33ACDB" w14:textId="6194F2CB" w:rsidR="00DF675A" w:rsidRDefault="00DF675A" w:rsidP="00DF675A">
      <w:pPr>
        <w:pStyle w:val="ListParagraph"/>
        <w:numPr>
          <w:ilvl w:val="1"/>
          <w:numId w:val="6"/>
        </w:numPr>
      </w:pPr>
      <w:r>
        <w:t>Add number1 + number2</w:t>
      </w:r>
    </w:p>
    <w:p w14:paraId="6D1F372F" w14:textId="66B06FED" w:rsidR="00DF675A" w:rsidRDefault="00DF675A" w:rsidP="00DF675A">
      <w:pPr>
        <w:pStyle w:val="ListParagraph"/>
        <w:numPr>
          <w:ilvl w:val="1"/>
          <w:numId w:val="6"/>
        </w:numPr>
      </w:pPr>
      <w:r>
        <w:t>Subtract number1 – number2</w:t>
      </w:r>
    </w:p>
    <w:p w14:paraId="6EF5CC6D" w14:textId="2D2E4A3E" w:rsidR="00DF675A" w:rsidRDefault="00DF675A" w:rsidP="00DF675A">
      <w:pPr>
        <w:pStyle w:val="ListParagraph"/>
        <w:numPr>
          <w:ilvl w:val="0"/>
          <w:numId w:val="6"/>
        </w:numPr>
      </w:pPr>
      <w:r>
        <w:t xml:space="preserve">If you do not send in an int from the entry boxes, it will throw an error. </w:t>
      </w:r>
      <w:bookmarkStart w:id="0" w:name="_GoBack"/>
      <w:bookmarkEnd w:id="0"/>
    </w:p>
    <w:p w14:paraId="54DB5FC1" w14:textId="77777777" w:rsidR="00AF155E" w:rsidRDefault="00AF155E" w:rsidP="00AF155E">
      <w:pPr>
        <w:pStyle w:val="ListParagraph"/>
        <w:ind w:left="1440"/>
      </w:pPr>
    </w:p>
    <w:p w14:paraId="7EF558D5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 xml:space="preserve">Create new project </w:t>
      </w:r>
      <w:r>
        <w:sym w:font="Wingdings" w:char="F0E0"/>
      </w:r>
      <w:r>
        <w:t xml:space="preserve"> java </w:t>
      </w:r>
      <w:r>
        <w:sym w:font="Wingdings" w:char="F0E0"/>
      </w:r>
      <w:r>
        <w:t xml:space="preserve"> application.</w:t>
      </w:r>
    </w:p>
    <w:p w14:paraId="255DEEE6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>Name the project</w:t>
      </w:r>
    </w:p>
    <w:p w14:paraId="1FA2A96D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>In the bottom entry: Create Main Class</w:t>
      </w:r>
    </w:p>
    <w:p w14:paraId="3E4A7318" w14:textId="77777777" w:rsidR="00AF155E" w:rsidRDefault="00AF155E" w:rsidP="00AF155E">
      <w:pPr>
        <w:pStyle w:val="ListParagraph"/>
        <w:numPr>
          <w:ilvl w:val="1"/>
          <w:numId w:val="6"/>
        </w:numPr>
      </w:pPr>
      <w:r>
        <w:t>Delete the Netbeans entry and just replace with “Main”</w:t>
      </w:r>
    </w:p>
    <w:p w14:paraId="492E37E9" w14:textId="77777777" w:rsidR="00AF155E" w:rsidRDefault="00AF155E" w:rsidP="00AF155E">
      <w:pPr>
        <w:pStyle w:val="ListParagraph"/>
        <w:numPr>
          <w:ilvl w:val="1"/>
          <w:numId w:val="6"/>
        </w:numPr>
      </w:pPr>
      <w:r>
        <w:t>Finish</w:t>
      </w:r>
    </w:p>
    <w:p w14:paraId="0D23B778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>Create new ‘Class’, select:</w:t>
      </w:r>
    </w:p>
    <w:p w14:paraId="2E42378F" w14:textId="77777777" w:rsidR="00AF155E" w:rsidRDefault="00AF155E" w:rsidP="00AF155E">
      <w:pPr>
        <w:pStyle w:val="ListParagraph"/>
        <w:numPr>
          <w:ilvl w:val="1"/>
          <w:numId w:val="6"/>
        </w:numPr>
      </w:pPr>
      <w:r>
        <w:t xml:space="preserve">Categories: </w:t>
      </w:r>
      <w:r>
        <w:tab/>
        <w:t>Swing GUI Forms</w:t>
      </w:r>
    </w:p>
    <w:p w14:paraId="3D5A2EEF" w14:textId="77777777" w:rsidR="00AF155E" w:rsidRDefault="00AF155E" w:rsidP="00AF155E">
      <w:pPr>
        <w:pStyle w:val="ListParagraph"/>
        <w:numPr>
          <w:ilvl w:val="1"/>
          <w:numId w:val="6"/>
        </w:numPr>
      </w:pPr>
      <w:r>
        <w:t xml:space="preserve">File Types: </w:t>
      </w:r>
      <w:r>
        <w:tab/>
      </w:r>
      <w:r>
        <w:tab/>
        <w:t>JFrame Form</w:t>
      </w:r>
    </w:p>
    <w:p w14:paraId="47C75353" w14:textId="77777777" w:rsidR="00AF155E" w:rsidRDefault="00AF155E" w:rsidP="00AF155E">
      <w:pPr>
        <w:pStyle w:val="ListParagraph"/>
        <w:numPr>
          <w:ilvl w:val="1"/>
          <w:numId w:val="6"/>
        </w:numPr>
      </w:pPr>
      <w:r>
        <w:t>Click Next</w:t>
      </w:r>
    </w:p>
    <w:p w14:paraId="44D48273" w14:textId="77777777" w:rsidR="00AF155E" w:rsidRDefault="00AF155E" w:rsidP="00AF155E">
      <w:pPr>
        <w:pStyle w:val="ListParagraph"/>
        <w:numPr>
          <w:ilvl w:val="1"/>
          <w:numId w:val="6"/>
        </w:numPr>
      </w:pPr>
      <w:r>
        <w:t>Name and Location:</w:t>
      </w:r>
    </w:p>
    <w:p w14:paraId="279D53D0" w14:textId="77777777" w:rsidR="00AF155E" w:rsidRDefault="00AF155E" w:rsidP="00AF155E">
      <w:pPr>
        <w:pStyle w:val="ListParagraph"/>
        <w:numPr>
          <w:ilvl w:val="2"/>
          <w:numId w:val="6"/>
        </w:numPr>
      </w:pPr>
      <w:r>
        <w:t>Class Name:</w:t>
      </w:r>
      <w:r>
        <w:tab/>
      </w:r>
      <w:r>
        <w:tab/>
        <w:t>CalculatorForm</w:t>
      </w:r>
    </w:p>
    <w:p w14:paraId="59A52AD4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>Now we have a main JavaGUI platform that pops up.</w:t>
      </w:r>
    </w:p>
    <w:p w14:paraId="3068DFCF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>Right Menu Area</w:t>
      </w:r>
    </w:p>
    <w:p w14:paraId="425EC50B" w14:textId="77777777" w:rsidR="00AF155E" w:rsidRDefault="00AF155E" w:rsidP="00AF155E">
      <w:pPr>
        <w:pStyle w:val="ListParagraph"/>
        <w:numPr>
          <w:ilvl w:val="1"/>
          <w:numId w:val="6"/>
        </w:numPr>
      </w:pPr>
      <w:r>
        <w:t xml:space="preserve">Drag onto GUI: </w:t>
      </w:r>
    </w:p>
    <w:p w14:paraId="48B9FD5B" w14:textId="77777777" w:rsidR="00AF155E" w:rsidRDefault="00AF155E" w:rsidP="00AF155E">
      <w:pPr>
        <w:pStyle w:val="ListParagraph"/>
        <w:numPr>
          <w:ilvl w:val="2"/>
          <w:numId w:val="6"/>
        </w:numPr>
      </w:pPr>
      <w:r>
        <w:t>2 Text Fields</w:t>
      </w:r>
    </w:p>
    <w:p w14:paraId="2239550A" w14:textId="77777777" w:rsidR="00AF155E" w:rsidRDefault="00AF155E" w:rsidP="00AF155E">
      <w:pPr>
        <w:pStyle w:val="ListParagraph"/>
        <w:numPr>
          <w:ilvl w:val="2"/>
          <w:numId w:val="6"/>
        </w:numPr>
      </w:pPr>
      <w:r>
        <w:t>2 Labels</w:t>
      </w:r>
    </w:p>
    <w:p w14:paraId="0C803754" w14:textId="77777777" w:rsidR="00AF155E" w:rsidRDefault="00AF155E" w:rsidP="00AF155E">
      <w:r>
        <w:rPr>
          <w:noProof/>
          <w:lang w:eastAsia="en-US"/>
        </w:rPr>
        <w:lastRenderedPageBreak/>
        <w:drawing>
          <wp:inline distT="0" distB="0" distL="0" distR="0" wp14:anchorId="70DD50C8" wp14:editId="7570F24D">
            <wp:extent cx="4051935" cy="3128995"/>
            <wp:effectExtent l="0" t="0" r="12065" b="0"/>
            <wp:docPr id="1" name="Picture 1" descr="/Users/Tracksta6/Desktop/Screen Shot 2017-06-06 at 3.3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racksta6/Desktop/Screen Shot 2017-06-06 at 3.34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55" cy="313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4B10" w14:textId="77777777" w:rsidR="00AF155E" w:rsidRDefault="00AF155E" w:rsidP="00AF155E">
      <w:pPr>
        <w:pStyle w:val="ListParagraph"/>
      </w:pPr>
      <w:r>
        <w:t xml:space="preserve"> </w:t>
      </w:r>
    </w:p>
    <w:p w14:paraId="37676B79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 xml:space="preserve">You can select the Labels that you dragged, then in the lower right </w:t>
      </w:r>
      <w:r w:rsidR="009E1801">
        <w:t xml:space="preserve">menu area, make sure the “Properties” tab is selected. </w:t>
      </w:r>
      <w:r>
        <w:t xml:space="preserve">Rename them. </w:t>
      </w:r>
    </w:p>
    <w:p w14:paraId="1592BF73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 xml:space="preserve">Delete the text (lower right area) from the </w:t>
      </w:r>
      <w:r w:rsidR="009E1801">
        <w:t>“</w:t>
      </w:r>
      <w:r>
        <w:t>Text</w:t>
      </w:r>
      <w:r w:rsidR="009E1801">
        <w:t>”</w:t>
      </w:r>
      <w:r>
        <w:t xml:space="preserve"> fields. </w:t>
      </w:r>
    </w:p>
    <w:p w14:paraId="39C764FC" w14:textId="77777777" w:rsidR="00AF155E" w:rsidRDefault="00AF155E" w:rsidP="00AF155E">
      <w:pPr>
        <w:ind w:left="360"/>
      </w:pPr>
      <w:r>
        <w:t xml:space="preserve"> </w:t>
      </w:r>
      <w:r>
        <w:rPr>
          <w:noProof/>
          <w:lang w:eastAsia="en-US"/>
        </w:rPr>
        <w:drawing>
          <wp:inline distT="0" distB="0" distL="0" distR="0" wp14:anchorId="090C78AD" wp14:editId="3E7E2C56">
            <wp:extent cx="5080635" cy="3509402"/>
            <wp:effectExtent l="0" t="0" r="0" b="0"/>
            <wp:docPr id="2" name="Picture 2" descr="/Users/Tracksta6/Desktop/Screen Shot 2017-06-06 at 3.37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racksta6/Desktop/Screen Shot 2017-06-06 at 3.37.2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13" cy="351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F8F4" w14:textId="77777777" w:rsidR="00AF155E" w:rsidRDefault="00AF155E" w:rsidP="00AF155E">
      <w:pPr>
        <w:ind w:left="360"/>
      </w:pPr>
    </w:p>
    <w:p w14:paraId="2F508793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 xml:space="preserve">You can add a title to the main GUI. Click on the main background of the GUI, go to the bottom right menu area and scroll to the top of that. You will see </w:t>
      </w:r>
      <w:r>
        <w:lastRenderedPageBreak/>
        <w:t xml:space="preserve">“title”. Add in your title, here we did, “Simple Calculator”. Note, nothing will pop up right off the bat. </w:t>
      </w:r>
    </w:p>
    <w:p w14:paraId="3F6DF190" w14:textId="77777777" w:rsidR="00AF155E" w:rsidRDefault="00AF155E" w:rsidP="00AF155E">
      <w:pPr>
        <w:pStyle w:val="ListParagraph"/>
      </w:pPr>
    </w:p>
    <w:p w14:paraId="77D8EF03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 xml:space="preserve">Now we will add two buttons, drag from the top right area, and rename the buttons, one a plus, and the other a minus. </w:t>
      </w:r>
    </w:p>
    <w:p w14:paraId="58562DCA" w14:textId="77777777" w:rsidR="00AF155E" w:rsidRDefault="00AF155E" w:rsidP="00AF155E">
      <w:r>
        <w:rPr>
          <w:noProof/>
          <w:lang w:eastAsia="en-US"/>
        </w:rPr>
        <w:drawing>
          <wp:inline distT="0" distB="0" distL="0" distR="0" wp14:anchorId="0977AE85" wp14:editId="4F6EDE89">
            <wp:extent cx="6858000" cy="4610100"/>
            <wp:effectExtent l="0" t="0" r="0" b="12700"/>
            <wp:docPr id="3" name="Picture 3" descr="/Users/Tracksta6/Desktop/Screen Shot 2017-06-06 at 3.4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racksta6/Desktop/Screen Shot 2017-06-06 at 3.41.4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8734" w14:textId="77777777" w:rsidR="00AF155E" w:rsidRDefault="00AF155E" w:rsidP="00AF155E"/>
    <w:p w14:paraId="707ADA83" w14:textId="77777777" w:rsidR="00AF155E" w:rsidRDefault="00AF155E" w:rsidP="00AF155E">
      <w:pPr>
        <w:pStyle w:val="ListParagraph"/>
        <w:numPr>
          <w:ilvl w:val="0"/>
          <w:numId w:val="6"/>
        </w:numPr>
      </w:pPr>
      <w:r>
        <w:t xml:space="preserve">On the bottom right menu, just below that text line you changed, there is a line “toolTipText”. This is what </w:t>
      </w:r>
      <w:r w:rsidR="009E1801">
        <w:t>will display when a user hovers over the button in the GUI. We changed ours to “Add” and “Subtract”.</w:t>
      </w:r>
    </w:p>
    <w:p w14:paraId="341DC0E9" w14:textId="77777777" w:rsidR="009E1801" w:rsidRDefault="009E1801" w:rsidP="00AF155E">
      <w:pPr>
        <w:pStyle w:val="ListParagraph"/>
        <w:numPr>
          <w:ilvl w:val="0"/>
          <w:numId w:val="6"/>
        </w:numPr>
      </w:pPr>
      <w:r>
        <w:t>Now place a label below the buttons for the answer.</w:t>
      </w:r>
    </w:p>
    <w:p w14:paraId="747E8515" w14:textId="77777777" w:rsidR="009E1801" w:rsidRDefault="009E1801" w:rsidP="009E1801">
      <w:pPr>
        <w:pStyle w:val="ListParagraph"/>
        <w:numPr>
          <w:ilvl w:val="1"/>
          <w:numId w:val="6"/>
        </w:numPr>
      </w:pPr>
      <w:r>
        <w:t>Bottom right menu, change the text to: “The Answer is:”</w:t>
      </w:r>
    </w:p>
    <w:p w14:paraId="34C459AF" w14:textId="77777777" w:rsidR="009E1801" w:rsidRDefault="009E1801" w:rsidP="009E1801">
      <w:pPr>
        <w:pStyle w:val="ListParagraph"/>
        <w:numPr>
          <w:ilvl w:val="1"/>
          <w:numId w:val="6"/>
        </w:numPr>
      </w:pPr>
      <w:r>
        <w:t>And scroll up on the bottom right menu to “Font” with this you can change the Font, Style, and Size.</w:t>
      </w:r>
    </w:p>
    <w:p w14:paraId="6BB16D82" w14:textId="77777777" w:rsidR="009E1801" w:rsidRDefault="009E1801" w:rsidP="009E1801">
      <w:r>
        <w:lastRenderedPageBreak/>
        <w:t xml:space="preserve"> </w:t>
      </w:r>
      <w:r>
        <w:rPr>
          <w:noProof/>
          <w:lang w:eastAsia="en-US"/>
        </w:rPr>
        <w:drawing>
          <wp:inline distT="0" distB="0" distL="0" distR="0" wp14:anchorId="6B5C0CC7" wp14:editId="4563146C">
            <wp:extent cx="6858000" cy="3416300"/>
            <wp:effectExtent l="0" t="0" r="0" b="12700"/>
            <wp:docPr id="4" name="Picture 4" descr="/Users/Tracksta6/Desktop/Screen Shot 2017-06-06 at 3.4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racksta6/Desktop/Screen Shot 2017-06-06 at 3.46.3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F364" w14:textId="77777777" w:rsidR="009E1801" w:rsidRDefault="009E1801" w:rsidP="009E1801">
      <w:pPr>
        <w:pStyle w:val="ListParagraph"/>
        <w:numPr>
          <w:ilvl w:val="0"/>
          <w:numId w:val="6"/>
        </w:numPr>
      </w:pPr>
      <w:r>
        <w:t>You can see in the lower Right menu area that we were in the “Properties” tab. If you select the “Code” tab here you can change the “Variable Name”</w:t>
      </w:r>
    </w:p>
    <w:p w14:paraId="21FFEAD1" w14:textId="77777777" w:rsidR="009E1801" w:rsidRDefault="009E1801" w:rsidP="009E1801">
      <w:pPr>
        <w:pStyle w:val="ListParagraph"/>
        <w:numPr>
          <w:ilvl w:val="1"/>
          <w:numId w:val="6"/>
        </w:numPr>
      </w:pPr>
      <w:r>
        <w:t xml:space="preserve">First Number = </w:t>
      </w:r>
      <w:r w:rsidR="00CD22CC">
        <w:tab/>
      </w:r>
      <w:r w:rsidR="00CD22CC">
        <w:tab/>
      </w:r>
      <w:r>
        <w:t>firstNumberLabel</w:t>
      </w:r>
    </w:p>
    <w:p w14:paraId="71E02332" w14:textId="77777777" w:rsidR="009E1801" w:rsidRDefault="009E1801" w:rsidP="009E1801">
      <w:pPr>
        <w:pStyle w:val="ListParagraph"/>
        <w:numPr>
          <w:ilvl w:val="1"/>
          <w:numId w:val="6"/>
        </w:numPr>
      </w:pPr>
      <w:r>
        <w:t xml:space="preserve">Second Number = </w:t>
      </w:r>
      <w:r w:rsidR="00CD22CC">
        <w:tab/>
      </w:r>
      <w:r>
        <w:t>secondNumberLabel</w:t>
      </w:r>
    </w:p>
    <w:p w14:paraId="3EB33C1C" w14:textId="77777777" w:rsidR="009E1801" w:rsidRDefault="009E1801" w:rsidP="009E1801">
      <w:pPr>
        <w:pStyle w:val="ListParagraph"/>
        <w:numPr>
          <w:ilvl w:val="1"/>
          <w:numId w:val="6"/>
        </w:numPr>
      </w:pPr>
      <w:r>
        <w:t xml:space="preserve">First Entry = </w:t>
      </w:r>
      <w:r w:rsidR="00CD22CC">
        <w:tab/>
      </w:r>
      <w:r w:rsidR="00CD22CC">
        <w:tab/>
      </w:r>
      <w:r>
        <w:t>firstNumberEntry</w:t>
      </w:r>
    </w:p>
    <w:p w14:paraId="7D15DD41" w14:textId="77777777" w:rsidR="009E1801" w:rsidRDefault="009E1801" w:rsidP="009E1801">
      <w:pPr>
        <w:pStyle w:val="ListParagraph"/>
        <w:numPr>
          <w:ilvl w:val="1"/>
          <w:numId w:val="6"/>
        </w:numPr>
      </w:pPr>
      <w:r>
        <w:t xml:space="preserve">Second Entry = </w:t>
      </w:r>
      <w:r w:rsidR="00CD22CC">
        <w:tab/>
      </w:r>
      <w:r w:rsidR="00CD22CC">
        <w:tab/>
      </w:r>
      <w:r>
        <w:t>secondNumberEntry</w:t>
      </w:r>
    </w:p>
    <w:p w14:paraId="4AD5F3B5" w14:textId="77777777" w:rsidR="009E1801" w:rsidRDefault="009E1801" w:rsidP="009E1801">
      <w:pPr>
        <w:pStyle w:val="ListParagraph"/>
        <w:numPr>
          <w:ilvl w:val="1"/>
          <w:numId w:val="6"/>
        </w:numPr>
      </w:pPr>
      <w:r>
        <w:t xml:space="preserve">+ button = </w:t>
      </w:r>
      <w:r w:rsidR="00CD22CC">
        <w:tab/>
      </w:r>
      <w:r w:rsidR="00CD22CC">
        <w:tab/>
      </w:r>
      <w:r w:rsidR="00CD22CC">
        <w:tab/>
      </w:r>
      <w:r>
        <w:t>addButton</w:t>
      </w:r>
    </w:p>
    <w:p w14:paraId="0CF35294" w14:textId="77777777" w:rsidR="009E1801" w:rsidRDefault="009E1801" w:rsidP="009E1801">
      <w:pPr>
        <w:pStyle w:val="ListParagraph"/>
        <w:numPr>
          <w:ilvl w:val="1"/>
          <w:numId w:val="6"/>
        </w:numPr>
      </w:pPr>
      <w:r>
        <w:t xml:space="preserve">– button = </w:t>
      </w:r>
      <w:r w:rsidR="00CD22CC">
        <w:tab/>
      </w:r>
      <w:r w:rsidR="00CD22CC">
        <w:tab/>
      </w:r>
      <w:r w:rsidR="00CD22CC">
        <w:tab/>
      </w:r>
      <w:r>
        <w:t>subtractButton</w:t>
      </w:r>
    </w:p>
    <w:p w14:paraId="6DB3B9DA" w14:textId="77777777" w:rsidR="009E1801" w:rsidRDefault="00CD22CC" w:rsidP="009E1801">
      <w:pPr>
        <w:pStyle w:val="ListParagraph"/>
        <w:numPr>
          <w:ilvl w:val="1"/>
          <w:numId w:val="6"/>
        </w:numPr>
      </w:pPr>
      <w:r>
        <w:t xml:space="preserve">The Answer is: = </w:t>
      </w:r>
      <w:r>
        <w:tab/>
      </w:r>
      <w:r>
        <w:tab/>
        <w:t>answerLabel</w:t>
      </w:r>
    </w:p>
    <w:p w14:paraId="22EDC1FB" w14:textId="77777777" w:rsidR="00CD22CC" w:rsidRDefault="00CD22CC" w:rsidP="00CD22CC">
      <w:pPr>
        <w:pStyle w:val="ListParagraph"/>
      </w:pPr>
      <w:r>
        <w:t xml:space="preserve"> </w:t>
      </w:r>
    </w:p>
    <w:p w14:paraId="16376F50" w14:textId="77777777" w:rsidR="00CD22CC" w:rsidRDefault="00CD22CC" w:rsidP="00CD22CC">
      <w:pPr>
        <w:pStyle w:val="ListParagraph"/>
        <w:numPr>
          <w:ilvl w:val="0"/>
          <w:numId w:val="6"/>
        </w:numPr>
      </w:pPr>
      <w:r>
        <w:t xml:space="preserve">Now we will assign code to the button. Select the +button on the GUI, and on the bottom right menu, select the tab: “Events”. Here we can select how we want the button to be able to be accessed such as through: “MouseClicked” but we want the user to be able to click the mouse or press the spacebar. </w:t>
      </w:r>
    </w:p>
    <w:p w14:paraId="67B5FB38" w14:textId="77777777" w:rsidR="00CD22CC" w:rsidRDefault="00CD22CC" w:rsidP="00CD22CC">
      <w:pPr>
        <w:pStyle w:val="ListParagraph"/>
        <w:numPr>
          <w:ilvl w:val="0"/>
          <w:numId w:val="6"/>
        </w:numPr>
      </w:pPr>
      <w:r>
        <w:t xml:space="preserve">“MouseClicked” is down at the bottom, but since we want both, scroll up to the top on “actionPerformed”, then select that and select the “addButtonActionPerformed” option. </w:t>
      </w:r>
    </w:p>
    <w:p w14:paraId="4B738529" w14:textId="77777777" w:rsidR="00CD22CC" w:rsidRDefault="00CD22CC" w:rsidP="00CD22CC">
      <w:pPr>
        <w:ind w:left="360"/>
      </w:pPr>
      <w:r>
        <w:lastRenderedPageBreak/>
        <w:t xml:space="preserve"> </w:t>
      </w:r>
      <w:r>
        <w:rPr>
          <w:noProof/>
          <w:lang w:eastAsia="en-US"/>
        </w:rPr>
        <w:drawing>
          <wp:inline distT="0" distB="0" distL="0" distR="0" wp14:anchorId="05133CE5" wp14:editId="4E13BF82">
            <wp:extent cx="6858000" cy="2095500"/>
            <wp:effectExtent l="0" t="0" r="0" b="12700"/>
            <wp:docPr id="5" name="Picture 5" descr="/Users/Tracksta6/Desktop/Screen Shot 2017-06-06 at 3.59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racksta6/Desktop/Screen Shot 2017-06-06 at 3.59.2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4C5D" w14:textId="77777777" w:rsidR="00CD22CC" w:rsidRDefault="00C91B92" w:rsidP="00CD22CC">
      <w:pPr>
        <w:pStyle w:val="ListParagraph"/>
        <w:numPr>
          <w:ilvl w:val="0"/>
          <w:numId w:val="6"/>
        </w:numPr>
      </w:pPr>
      <w:r>
        <w:t xml:space="preserve">Once you select this, it will automatically create and transfer you to the Main-Source page with this to </w:t>
      </w:r>
      <w:r w:rsidR="00E24503">
        <w:t xml:space="preserve">input code at. </w:t>
      </w:r>
    </w:p>
    <w:p w14:paraId="042656CB" w14:textId="77777777" w:rsidR="00E24503" w:rsidRDefault="00E24503" w:rsidP="00E24503">
      <w:pPr>
        <w:ind w:left="360"/>
      </w:pPr>
      <w:r>
        <w:rPr>
          <w:noProof/>
          <w:lang w:eastAsia="en-US"/>
        </w:rPr>
        <w:drawing>
          <wp:inline distT="0" distB="0" distL="0" distR="0" wp14:anchorId="66A6BF68" wp14:editId="2609E92D">
            <wp:extent cx="6845300" cy="1879600"/>
            <wp:effectExtent l="0" t="0" r="12700" b="0"/>
            <wp:docPr id="8" name="Picture 8" descr="/Users/Tracksta6/Desktop/Screen Shot 2017-06-06 at 5.0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racksta6/Desktop/Screen Shot 2017-06-06 at 5.00.3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5667" w14:textId="77777777" w:rsidR="00E24503" w:rsidRDefault="00354CC4" w:rsidP="00354CC4">
      <w:pPr>
        <w:pStyle w:val="ListParagraph"/>
      </w:pPr>
      <w:r>
        <w:t xml:space="preserve"> </w:t>
      </w:r>
    </w:p>
    <w:p w14:paraId="18EB9126" w14:textId="77777777" w:rsidR="00354CC4" w:rsidRDefault="006024ED" w:rsidP="00CD22CC">
      <w:pPr>
        <w:pStyle w:val="ListParagraph"/>
        <w:numPr>
          <w:ilvl w:val="0"/>
          <w:numId w:val="6"/>
        </w:numPr>
      </w:pPr>
      <w:r>
        <w:t xml:space="preserve">Shown below, we need code that creates a variable to hold a number that is imported from the entry boxes. Done for both entry box 1 and 2. For both, we also insert a catch that will throw an error if the number that is brought in is bad. </w:t>
      </w:r>
    </w:p>
    <w:p w14:paraId="202C2F94" w14:textId="77777777" w:rsidR="006024ED" w:rsidRDefault="006024ED" w:rsidP="006024ED">
      <w:pPr>
        <w:ind w:left="360"/>
      </w:pPr>
      <w:r>
        <w:t xml:space="preserve"> </w:t>
      </w:r>
      <w:r>
        <w:rPr>
          <w:noProof/>
          <w:lang w:eastAsia="en-US"/>
        </w:rPr>
        <w:drawing>
          <wp:inline distT="0" distB="0" distL="0" distR="0" wp14:anchorId="65432881" wp14:editId="5C75CFCD">
            <wp:extent cx="6565265" cy="2704061"/>
            <wp:effectExtent l="0" t="0" r="0" b="0"/>
            <wp:docPr id="9" name="Picture 9" descr="/Users/Tracksta6/Desktop/Screen Shot 2017-06-06 at 5.3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Tracksta6/Desktop/Screen Shot 2017-06-06 at 5.30.5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622" cy="27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1343" w14:textId="77777777" w:rsidR="006024ED" w:rsidRDefault="006024ED" w:rsidP="00CD22CC">
      <w:pPr>
        <w:pStyle w:val="ListParagraph"/>
        <w:numPr>
          <w:ilvl w:val="0"/>
          <w:numId w:val="6"/>
        </w:numPr>
      </w:pPr>
      <w:r>
        <w:lastRenderedPageBreak/>
        <w:t>Assuming that we have the numbers now from the entry boxes, we need to turn those into an answer</w:t>
      </w:r>
      <w:r w:rsidR="00AE0071">
        <w:t>. Remember this is for the add button. Once we add the numbers together to get an answer, we need to display it on the GUI.</w:t>
      </w:r>
    </w:p>
    <w:p w14:paraId="1B31CAA8" w14:textId="77777777" w:rsidR="00AE0071" w:rsidRDefault="00AE0071" w:rsidP="00AE0071">
      <w:pPr>
        <w:ind w:left="360"/>
      </w:pPr>
      <w:r>
        <w:t xml:space="preserve"> </w:t>
      </w:r>
      <w:r>
        <w:rPr>
          <w:noProof/>
          <w:lang w:eastAsia="en-US"/>
        </w:rPr>
        <w:drawing>
          <wp:inline distT="0" distB="0" distL="0" distR="0" wp14:anchorId="2EB1DDBD" wp14:editId="78947592">
            <wp:extent cx="6858000" cy="1244600"/>
            <wp:effectExtent l="0" t="0" r="0" b="0"/>
            <wp:docPr id="10" name="Picture 10" descr="/Users/Tracksta6/Desktop/Screen Shot 2017-06-06 at 5.4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Tracksta6/Desktop/Screen Shot 2017-06-06 at 5.40.0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5649" w14:textId="77777777" w:rsidR="00AE0071" w:rsidRDefault="00AE0071" w:rsidP="00AE0071">
      <w:pPr>
        <w:ind w:left="360"/>
      </w:pPr>
    </w:p>
    <w:p w14:paraId="6C5324C1" w14:textId="77777777" w:rsidR="00AE0071" w:rsidRDefault="00AE0071" w:rsidP="00CD22CC">
      <w:pPr>
        <w:pStyle w:val="ListParagraph"/>
        <w:numPr>
          <w:ilvl w:val="0"/>
          <w:numId w:val="6"/>
        </w:numPr>
      </w:pPr>
      <w:r>
        <w:t>Repeat steps 15-19 for the subtractions button.</w:t>
      </w:r>
    </w:p>
    <w:p w14:paraId="4CB5F214" w14:textId="77777777" w:rsidR="00AE0071" w:rsidRDefault="00AE0071" w:rsidP="00AE0071">
      <w:pPr>
        <w:pStyle w:val="ListParagraph"/>
        <w:numPr>
          <w:ilvl w:val="1"/>
          <w:numId w:val="6"/>
        </w:numPr>
      </w:pPr>
      <w:r>
        <w:t xml:space="preserve">You can copy and paste the inside of the addButton code. </w:t>
      </w:r>
    </w:p>
    <w:p w14:paraId="7B14CDBE" w14:textId="77777777" w:rsidR="00AE0071" w:rsidRDefault="00AE0071" w:rsidP="00AE0071">
      <w:pPr>
        <w:pStyle w:val="ListParagraph"/>
        <w:numPr>
          <w:ilvl w:val="1"/>
          <w:numId w:val="6"/>
        </w:numPr>
      </w:pPr>
      <w:r>
        <w:t>The pasted code may be off format.</w:t>
      </w:r>
    </w:p>
    <w:p w14:paraId="6825E21D" w14:textId="77777777" w:rsidR="00AE0071" w:rsidRDefault="00AE0071" w:rsidP="00AE0071">
      <w:pPr>
        <w:pStyle w:val="ListParagraph"/>
        <w:numPr>
          <w:ilvl w:val="2"/>
          <w:numId w:val="6"/>
        </w:numPr>
      </w:pPr>
      <w:r>
        <w:t>Select pasted code.</w:t>
      </w:r>
    </w:p>
    <w:p w14:paraId="1060688D" w14:textId="77777777" w:rsidR="00AE0071" w:rsidRDefault="00AE0071" w:rsidP="00AE0071">
      <w:pPr>
        <w:pStyle w:val="ListParagraph"/>
        <w:numPr>
          <w:ilvl w:val="2"/>
          <w:numId w:val="6"/>
        </w:numPr>
      </w:pPr>
      <w:r>
        <w:t>Top Menu</w:t>
      </w:r>
    </w:p>
    <w:p w14:paraId="5D979FEB" w14:textId="77777777" w:rsidR="00AE0071" w:rsidRDefault="00AE0071" w:rsidP="00AE0071">
      <w:pPr>
        <w:pStyle w:val="ListParagraph"/>
        <w:numPr>
          <w:ilvl w:val="3"/>
          <w:numId w:val="6"/>
        </w:numPr>
      </w:pPr>
      <w:r>
        <w:t>Select: Source</w:t>
      </w:r>
    </w:p>
    <w:p w14:paraId="1CDEEB24" w14:textId="77777777" w:rsidR="00AE0071" w:rsidRDefault="00AE0071" w:rsidP="00AE0071">
      <w:pPr>
        <w:pStyle w:val="ListParagraph"/>
        <w:numPr>
          <w:ilvl w:val="4"/>
          <w:numId w:val="6"/>
        </w:numPr>
      </w:pPr>
      <w:r>
        <w:t>Select: Format</w:t>
      </w:r>
    </w:p>
    <w:p w14:paraId="2EEF85B7" w14:textId="77777777" w:rsidR="00AE0071" w:rsidRDefault="00AE0071" w:rsidP="00AE0071">
      <w:pPr>
        <w:pStyle w:val="ListParagraph"/>
        <w:numPr>
          <w:ilvl w:val="1"/>
          <w:numId w:val="6"/>
        </w:numPr>
      </w:pPr>
      <w:r>
        <w:t>This should auto-format appropriately.</w:t>
      </w:r>
    </w:p>
    <w:p w14:paraId="35E99BD1" w14:textId="3843A72A" w:rsidR="00AE0071" w:rsidRDefault="00AE0071" w:rsidP="00AE0071">
      <w:pPr>
        <w:pStyle w:val="ListParagraph"/>
        <w:numPr>
          <w:ilvl w:val="1"/>
          <w:numId w:val="6"/>
        </w:numPr>
      </w:pPr>
      <w:r>
        <w:t xml:space="preserve">Make sure that </w:t>
      </w:r>
      <w:r w:rsidR="00DF675A">
        <w:t>s</w:t>
      </w:r>
      <w:r>
        <w:t>you change the + to – in the answer.</w:t>
      </w:r>
    </w:p>
    <w:p w14:paraId="5E0B6EB3" w14:textId="77777777" w:rsidR="00AE0071" w:rsidRDefault="00AE0071" w:rsidP="00AE0071">
      <w:pPr>
        <w:pStyle w:val="ListParagraph"/>
        <w:numPr>
          <w:ilvl w:val="0"/>
          <w:numId w:val="6"/>
        </w:numPr>
      </w:pPr>
      <w:r>
        <w:t xml:space="preserve">Now if we hit run, it will build successful but nothing will happen. We need to build a calculator object to actually be used. </w:t>
      </w:r>
    </w:p>
    <w:p w14:paraId="77A2B7B1" w14:textId="77777777" w:rsidR="00AE0071" w:rsidRDefault="00694EB2" w:rsidP="00AE0071">
      <w:pPr>
        <w:pStyle w:val="ListParagraph"/>
        <w:numPr>
          <w:ilvl w:val="0"/>
          <w:numId w:val="6"/>
        </w:numPr>
      </w:pPr>
      <w:r>
        <w:t>Go to main. Create an object from the CalculatorForm class.</w:t>
      </w:r>
    </w:p>
    <w:p w14:paraId="386E0C5E" w14:textId="77777777" w:rsidR="00694EB2" w:rsidRDefault="00694EB2" w:rsidP="00AE0071">
      <w:pPr>
        <w:pStyle w:val="ListParagraph"/>
        <w:numPr>
          <w:ilvl w:val="0"/>
          <w:numId w:val="6"/>
        </w:numPr>
      </w:pPr>
      <w:r>
        <w:t>Use the built-in function, “setVisible(true)” to display the GUI when you run.</w:t>
      </w:r>
    </w:p>
    <w:p w14:paraId="1670B99F" w14:textId="0D1AC6FF" w:rsidR="00DF675A" w:rsidRDefault="00DF675A" w:rsidP="00DF675A">
      <w:r>
        <w:rPr>
          <w:noProof/>
          <w:lang w:eastAsia="en-US"/>
        </w:rPr>
        <w:lastRenderedPageBreak/>
        <w:drawing>
          <wp:inline distT="0" distB="0" distL="0" distR="0" wp14:anchorId="75CC9689" wp14:editId="60573861">
            <wp:extent cx="6858000" cy="5930900"/>
            <wp:effectExtent l="0" t="0" r="0" b="12700"/>
            <wp:docPr id="11" name="Picture 11" descr="../../../../Desktop/Screen%20Shot%202017-06-06%20at%205.58.40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7-06-06%20at%205.58.40%20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CB60" w14:textId="36749D98" w:rsidR="00DF675A" w:rsidRPr="00AF155E" w:rsidRDefault="00DF675A" w:rsidP="00DF675A">
      <w:r>
        <w:rPr>
          <w:noProof/>
          <w:lang w:eastAsia="en-US"/>
        </w:rPr>
        <w:drawing>
          <wp:inline distT="0" distB="0" distL="0" distR="0" wp14:anchorId="3EB6E5D5" wp14:editId="294C1C22">
            <wp:extent cx="3166359" cy="2402840"/>
            <wp:effectExtent l="0" t="0" r="8890" b="10160"/>
            <wp:docPr id="12" name="Picture 12" descr="../../../../Desktop/Screen%20Shot%202017-06-06%20at%205.59.1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Screen%20Shot%202017-06-06%20at%205.59.18%20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50" cy="24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75A" w:rsidRPr="00AF155E" w:rsidSect="00AF155E"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B4C9F" w14:textId="77777777" w:rsidR="00A90773" w:rsidRDefault="00A90773">
      <w:r>
        <w:separator/>
      </w:r>
    </w:p>
    <w:p w14:paraId="6CD76ED6" w14:textId="77777777" w:rsidR="00A90773" w:rsidRDefault="00A90773"/>
  </w:endnote>
  <w:endnote w:type="continuationSeparator" w:id="0">
    <w:p w14:paraId="3ECD9C86" w14:textId="77777777" w:rsidR="00A90773" w:rsidRDefault="00A90773">
      <w:r>
        <w:continuationSeparator/>
      </w:r>
    </w:p>
    <w:p w14:paraId="70FA9040" w14:textId="77777777" w:rsidR="00A90773" w:rsidRDefault="00A907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6643E" w14:textId="77777777" w:rsidR="00C7474D" w:rsidRDefault="00A907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7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10DEE" w14:textId="77777777" w:rsidR="00A90773" w:rsidRDefault="00A90773">
      <w:r>
        <w:separator/>
      </w:r>
    </w:p>
    <w:p w14:paraId="04A0488B" w14:textId="77777777" w:rsidR="00A90773" w:rsidRDefault="00A90773"/>
  </w:footnote>
  <w:footnote w:type="continuationSeparator" w:id="0">
    <w:p w14:paraId="1F9E72CE" w14:textId="77777777" w:rsidR="00A90773" w:rsidRDefault="00A90773">
      <w:r>
        <w:continuationSeparator/>
      </w:r>
    </w:p>
    <w:p w14:paraId="1CA6FE6A" w14:textId="77777777" w:rsidR="00A90773" w:rsidRDefault="00A9077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2E1D3E"/>
    <w:multiLevelType w:val="hybridMultilevel"/>
    <w:tmpl w:val="F7622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5087C"/>
    <w:multiLevelType w:val="hybridMultilevel"/>
    <w:tmpl w:val="4D60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5E"/>
    <w:rsid w:val="00354CC4"/>
    <w:rsid w:val="006024ED"/>
    <w:rsid w:val="00694EB2"/>
    <w:rsid w:val="009E1801"/>
    <w:rsid w:val="00A90773"/>
    <w:rsid w:val="00AE0071"/>
    <w:rsid w:val="00AF155E"/>
    <w:rsid w:val="00C7474D"/>
    <w:rsid w:val="00C91B92"/>
    <w:rsid w:val="00CD22CC"/>
    <w:rsid w:val="00DF675A"/>
    <w:rsid w:val="00E2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4E0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F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racksta6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37"/>
    <w:rsid w:val="007C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5A5475D4361940995BC7542E324F7C">
    <w:name w:val="E75A5475D4361940995BC7542E324F7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8BC1BAD19448D4585B0281520BDC173">
    <w:name w:val="18BC1BAD19448D4585B0281520BDC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42</TotalTime>
  <Pages>7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2017-06-06T21:24:00Z</dcterms:created>
  <dcterms:modified xsi:type="dcterms:W3CDTF">2017-06-07T00:01:00Z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